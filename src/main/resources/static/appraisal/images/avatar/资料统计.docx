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133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vertAlign w:val="baseline"/>
                <w:lang w:eastAsia="zh-CN"/>
              </w:rPr>
              <w:t>会员编号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vertAlign w:val="baseline"/>
                <w:lang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LXWX0001B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禾战刚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LXWX0002A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高雪梅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LXWX0003A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曲爱霞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陈涛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田莉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LXWX0006A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曹茸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LXWX0007A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杨飞虎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杨春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LXWX0009A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王伶凤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吴军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LXWX0011A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郭文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胡珊珊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LXWX0013B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马霞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color w:val="auto"/>
                <w:vertAlign w:val="baseline"/>
              </w:rPr>
              <w:t>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张建丽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李彦彦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阎丽红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LXWX0017B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刘玲华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LXWX0018A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杨萍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LXWX0019B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王开英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张志刚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吉红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22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闫皓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王淑燕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冯小萍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25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黄爱荣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LXWX0026A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梁西宏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LXWX0027A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徐敏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LXWX0028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王文娟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张璟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LXWX0030B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杜秀芳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LXWX0031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李彩芳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LXWX0032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贾美兰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3A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崔双双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薛文琴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LXWX0035B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王文艳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LXWX0036B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庾竹云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LXWX0037B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韩振华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LXWX0038B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王妙辉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LXWX0039A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张文娟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LXWX0040A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乔慧荣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LXWX0041A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张冰航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LXWX0042A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伊秀菊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LXWX0043A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董燕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武清仙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黄美荣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LXWX0046B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刘燕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LXWX0047B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朱铁玲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LXWX0048A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张海英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LXWX0049A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贺辰燕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LXWX0050A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齐向东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LXWX0051A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许瑛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52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琚芳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vertAlign w:val="baseline"/>
              </w:rPr>
              <w:t>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朱彩霞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牛星媛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吉萦婕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LXWX0056A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张美莲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7B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马小慧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LXWX0058A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陈海珍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LXWX0059A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张凯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LXWX0060A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张艳艳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color w:val="auto"/>
                <w:vertAlign w:val="baseline"/>
              </w:rPr>
              <w:t>06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霍小艺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孙彩群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LXWX0063A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郭宝爱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LXWX0064B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秦瑛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高梅英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LXWX0066A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王亚宁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LXWX0067A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刘姗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LXWX0068B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孙艳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vertAlign w:val="baseline"/>
              </w:rPr>
              <w:t>LXWX006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缺少照片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丁娜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vertAlign w:val="baseline"/>
              </w:rPr>
              <w:t>LXWX007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王雯静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冀国英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LXWX0072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屈玉蓉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LXWX0073B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郭海琴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任璐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韩宇煊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LXWX0076B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景丽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LXWX0077A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闫双勇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LXWX0078A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毛志凯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LXWX0079B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吴春鸰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LXWX0080B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董琴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LXWX0081A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本志红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张强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LXWX0083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段然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84A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郭沁芬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LXWX0085A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吴毅霞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LXWX0086A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马丽琴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87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郭芷妤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LXWX0088B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张英迪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89A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王益波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LXWX009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巩小洁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LXWX0091A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张馨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LXWX0092A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解伟福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LXWX0093A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唐田丰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LXWX0094A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杜霞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LXWX009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vertAlign w:val="baseline"/>
              </w:rPr>
              <w:t>A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96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97</w:t>
            </w:r>
            <w:bookmarkStart w:id="0" w:name="_GoBack"/>
            <w:bookmarkEnd w:id="0"/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98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99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王春英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LXWX0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100B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23C2"/>
    <w:rsid w:val="004B59E5"/>
    <w:rsid w:val="01875AEF"/>
    <w:rsid w:val="03054E98"/>
    <w:rsid w:val="04FD4F1A"/>
    <w:rsid w:val="04FF1C72"/>
    <w:rsid w:val="05916F8D"/>
    <w:rsid w:val="05DF0BE1"/>
    <w:rsid w:val="073C33F4"/>
    <w:rsid w:val="0B4D415F"/>
    <w:rsid w:val="0CE10763"/>
    <w:rsid w:val="0E5B3D9A"/>
    <w:rsid w:val="102867FC"/>
    <w:rsid w:val="114643B4"/>
    <w:rsid w:val="14D841DF"/>
    <w:rsid w:val="15AB440A"/>
    <w:rsid w:val="169872B2"/>
    <w:rsid w:val="183D63DD"/>
    <w:rsid w:val="194019E0"/>
    <w:rsid w:val="1B26093E"/>
    <w:rsid w:val="1B380287"/>
    <w:rsid w:val="1BB73A4F"/>
    <w:rsid w:val="1D082699"/>
    <w:rsid w:val="1D3021F3"/>
    <w:rsid w:val="1E6B4AB7"/>
    <w:rsid w:val="1EDC23C2"/>
    <w:rsid w:val="1F285478"/>
    <w:rsid w:val="1F81621A"/>
    <w:rsid w:val="202C306A"/>
    <w:rsid w:val="22577002"/>
    <w:rsid w:val="227A04DF"/>
    <w:rsid w:val="23C00112"/>
    <w:rsid w:val="242B64DE"/>
    <w:rsid w:val="2B72702B"/>
    <w:rsid w:val="2B9B0873"/>
    <w:rsid w:val="2D200E43"/>
    <w:rsid w:val="2F0D13FC"/>
    <w:rsid w:val="303266CA"/>
    <w:rsid w:val="31260FC6"/>
    <w:rsid w:val="31A93C90"/>
    <w:rsid w:val="3269355D"/>
    <w:rsid w:val="32D82488"/>
    <w:rsid w:val="34953B1D"/>
    <w:rsid w:val="36A3121C"/>
    <w:rsid w:val="37F775E0"/>
    <w:rsid w:val="387E6BDB"/>
    <w:rsid w:val="394E4A22"/>
    <w:rsid w:val="3B1C5F44"/>
    <w:rsid w:val="3ED13C1F"/>
    <w:rsid w:val="3F0B63E9"/>
    <w:rsid w:val="40BD1639"/>
    <w:rsid w:val="40F05506"/>
    <w:rsid w:val="413D7942"/>
    <w:rsid w:val="41E25762"/>
    <w:rsid w:val="423874C9"/>
    <w:rsid w:val="42B91B28"/>
    <w:rsid w:val="440A0A4D"/>
    <w:rsid w:val="47A536C2"/>
    <w:rsid w:val="494D627D"/>
    <w:rsid w:val="4A523ED7"/>
    <w:rsid w:val="4A772F7E"/>
    <w:rsid w:val="4D5E7C74"/>
    <w:rsid w:val="4DD6670D"/>
    <w:rsid w:val="4E2C0021"/>
    <w:rsid w:val="4E41229D"/>
    <w:rsid w:val="514C3470"/>
    <w:rsid w:val="55CE7FC8"/>
    <w:rsid w:val="56673251"/>
    <w:rsid w:val="58EF09B9"/>
    <w:rsid w:val="5AFC3CC7"/>
    <w:rsid w:val="5C4072D5"/>
    <w:rsid w:val="60B2591A"/>
    <w:rsid w:val="633D4431"/>
    <w:rsid w:val="64B559BE"/>
    <w:rsid w:val="66CF2379"/>
    <w:rsid w:val="66E21B6D"/>
    <w:rsid w:val="68484D5A"/>
    <w:rsid w:val="6B800320"/>
    <w:rsid w:val="6B862343"/>
    <w:rsid w:val="6BC66285"/>
    <w:rsid w:val="6CE46284"/>
    <w:rsid w:val="6D535020"/>
    <w:rsid w:val="6DD57CFD"/>
    <w:rsid w:val="6F2255D2"/>
    <w:rsid w:val="6FEF7CC4"/>
    <w:rsid w:val="72444CA6"/>
    <w:rsid w:val="72CC6987"/>
    <w:rsid w:val="72D76D26"/>
    <w:rsid w:val="761D1811"/>
    <w:rsid w:val="764B3FD6"/>
    <w:rsid w:val="765F121B"/>
    <w:rsid w:val="78C56DF8"/>
    <w:rsid w:val="79381628"/>
    <w:rsid w:val="795C1068"/>
    <w:rsid w:val="7A44448C"/>
    <w:rsid w:val="7C7E279E"/>
    <w:rsid w:val="7E1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2018-04-25T07:53:00Z</dcterms:created>
  <dc:creator>雨过天晴的随意</dc:creator>
  <cp:lastModifiedBy>雨过天晴的随意</cp:lastModifiedBy>
  <dcterms:modified xsi:type="dcterms:W3CDTF">2018-04-27T01:30:17Z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